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57B50" w14:textId="77777777" w:rsidR="00EA3EBF" w:rsidRPr="00EA3EBF" w:rsidRDefault="00EA3EBF" w:rsidP="003E6E6F">
      <w:pPr>
        <w:rPr>
          <w:sz w:val="28"/>
          <w:u w:val="single"/>
        </w:rPr>
      </w:pPr>
      <w:r w:rsidRPr="00EA3EBF">
        <w:rPr>
          <w:sz w:val="28"/>
          <w:u w:val="single"/>
        </w:rPr>
        <w:t>Layout and Size</w:t>
      </w:r>
    </w:p>
    <w:p w14:paraId="07A87C3D" w14:textId="77777777" w:rsidR="006B40D2" w:rsidRDefault="006B40D2" w:rsidP="006B40D2"/>
    <w:p w14:paraId="65B2F145" w14:textId="0D6FFDF4" w:rsidR="00EA3EBF" w:rsidRDefault="00EA3EBF" w:rsidP="006B40D2">
      <w:r>
        <w:t xml:space="preserve">The chassis will be 1:6 scale of the original Pathfinder Pod, keeping the wheelbase proportionate. There must be space on the chassis to fit the required components and mechanical linkages. These will include motor(s) and drivetrain, servo and steering mechanism and space for the </w:t>
      </w:r>
      <w:r w:rsidR="001752E8">
        <w:t>micro</w:t>
      </w:r>
      <w:r w:rsidR="00540957">
        <w:t xml:space="preserve"> control unit</w:t>
      </w:r>
      <w:r w:rsidR="002858A2">
        <w:t xml:space="preserve"> and any required sensors</w:t>
      </w:r>
      <w:bookmarkStart w:id="0" w:name="_GoBack"/>
      <w:bookmarkEnd w:id="0"/>
      <w:r w:rsidR="00540957">
        <w:t>.</w:t>
      </w:r>
    </w:p>
    <w:p w14:paraId="1CDEDE5A" w14:textId="7A0E30B8" w:rsidR="00540957" w:rsidRDefault="002858A2" w:rsidP="006B40D2">
      <w:r>
        <w:t xml:space="preserve"> </w:t>
      </w:r>
    </w:p>
    <w:p w14:paraId="2D04E6F5" w14:textId="77777777" w:rsidR="007C5C39" w:rsidRDefault="007C5C39" w:rsidP="006B40D2">
      <w:pPr>
        <w:rPr>
          <w:sz w:val="28"/>
          <w:u w:val="single"/>
        </w:rPr>
      </w:pPr>
      <w:r>
        <w:rPr>
          <w:sz w:val="28"/>
          <w:u w:val="single"/>
        </w:rPr>
        <w:t>Materials</w:t>
      </w:r>
    </w:p>
    <w:p w14:paraId="301D0AB0" w14:textId="77777777" w:rsidR="007C5C39" w:rsidRDefault="007C5C39" w:rsidP="006B40D2"/>
    <w:p w14:paraId="652FD8ED" w14:textId="2406B86F" w:rsidR="007C5C39" w:rsidRDefault="007C5C39" w:rsidP="006B40D2">
      <w:r>
        <w:t xml:space="preserve">The project should try to replicate the aesthetics </w:t>
      </w:r>
      <w:r w:rsidR="001752E8">
        <w:t xml:space="preserve">of the </w:t>
      </w:r>
      <w:r>
        <w:t xml:space="preserve">pathfinder </w:t>
      </w:r>
      <w:proofErr w:type="gramStart"/>
      <w:r>
        <w:t>pod,</w:t>
      </w:r>
      <w:proofErr w:type="gramEnd"/>
      <w:r>
        <w:t xml:space="preserve"> as such a formable material is needed for the body. The chassis must be str</w:t>
      </w:r>
      <w:r w:rsidR="001752E8">
        <w:t>ong enough to handle any stresses and the weight of</w:t>
      </w:r>
      <w:r>
        <w:t xml:space="preserve"> the</w:t>
      </w:r>
      <w:r w:rsidR="001752E8">
        <w:t xml:space="preserve"> components.</w:t>
      </w:r>
    </w:p>
    <w:p w14:paraId="77A1F7E0" w14:textId="77777777" w:rsidR="007C5C39" w:rsidRPr="007C5C39" w:rsidRDefault="007C5C39" w:rsidP="006B40D2"/>
    <w:p w14:paraId="1BAF4F47" w14:textId="77777777" w:rsidR="00540957" w:rsidRDefault="00540957" w:rsidP="006B40D2">
      <w:pPr>
        <w:rPr>
          <w:sz w:val="28"/>
          <w:u w:val="single"/>
        </w:rPr>
      </w:pPr>
      <w:r w:rsidRPr="00540957">
        <w:rPr>
          <w:sz w:val="28"/>
          <w:u w:val="single"/>
        </w:rPr>
        <w:t>Drivetrain</w:t>
      </w:r>
    </w:p>
    <w:p w14:paraId="2F8116DC" w14:textId="77777777" w:rsidR="007C5C39" w:rsidRDefault="007C5C39" w:rsidP="006B40D2"/>
    <w:p w14:paraId="0656B504" w14:textId="77777777" w:rsidR="00540957" w:rsidRPr="00540957" w:rsidRDefault="00540957" w:rsidP="006B40D2">
      <w:r>
        <w:t xml:space="preserve">Based on the number of motors powering the system and also the number of driven wheels, there are several options for the drivetrain. </w:t>
      </w:r>
    </w:p>
    <w:p w14:paraId="476B0BAE" w14:textId="77777777" w:rsidR="00675C54" w:rsidRDefault="00675C54" w:rsidP="006B40D2"/>
    <w:p w14:paraId="70ABF903" w14:textId="681E2B4E" w:rsidR="006B40D2" w:rsidRDefault="00540957" w:rsidP="006B40D2">
      <w:r>
        <w:t>A</w:t>
      </w:r>
      <w:r w:rsidR="001752E8">
        <w:t xml:space="preserve">ll Wheel </w:t>
      </w:r>
      <w:r>
        <w:t>D</w:t>
      </w:r>
      <w:r w:rsidR="001752E8">
        <w:t>rive (AWD)</w:t>
      </w:r>
    </w:p>
    <w:p w14:paraId="107CCA06" w14:textId="77777777" w:rsidR="00540957" w:rsidRDefault="00540957" w:rsidP="006B40D2">
      <w:r>
        <w:t>Four motors – Hub mounted, one for each wheel</w:t>
      </w:r>
    </w:p>
    <w:p w14:paraId="1E5F0B3E" w14:textId="77777777" w:rsidR="00540957" w:rsidRDefault="00540957" w:rsidP="006B40D2">
      <w:r>
        <w:t xml:space="preserve">Two motors – One </w:t>
      </w:r>
      <w:r w:rsidR="00675C54">
        <w:t>for each axle, will require a differential for each axle</w:t>
      </w:r>
    </w:p>
    <w:p w14:paraId="3F3F12CE" w14:textId="77777777" w:rsidR="00675C54" w:rsidRDefault="00675C54" w:rsidP="006B40D2">
      <w:r>
        <w:t>One motor – Belt or shaft driven with differentials</w:t>
      </w:r>
    </w:p>
    <w:p w14:paraId="71C13509" w14:textId="77777777" w:rsidR="00675C54" w:rsidRDefault="00675C54" w:rsidP="006B40D2"/>
    <w:p w14:paraId="1C1C900F" w14:textId="334FC4DB" w:rsidR="00675C54" w:rsidRDefault="001752E8" w:rsidP="006B40D2">
      <w:r>
        <w:t>Rear Wheel Drive (</w:t>
      </w:r>
      <w:r w:rsidR="00675C54">
        <w:t>RWD</w:t>
      </w:r>
      <w:r>
        <w:t>)</w:t>
      </w:r>
    </w:p>
    <w:p w14:paraId="0ECF579C" w14:textId="77777777" w:rsidR="00675C54" w:rsidRDefault="00675C54" w:rsidP="006B40D2">
      <w:r>
        <w:t>Two motors – Independent motors for each wheel</w:t>
      </w:r>
    </w:p>
    <w:p w14:paraId="4360AC13" w14:textId="77777777" w:rsidR="00675C54" w:rsidRDefault="00675C54" w:rsidP="006B40D2">
      <w:r>
        <w:t>One motor – Differential on rear axle</w:t>
      </w:r>
    </w:p>
    <w:p w14:paraId="6EB63BC7" w14:textId="77777777" w:rsidR="00675C54" w:rsidRDefault="00675C54" w:rsidP="006B40D2"/>
    <w:p w14:paraId="60202A31" w14:textId="77777777" w:rsidR="00675C54" w:rsidRDefault="00675C54" w:rsidP="006B40D2">
      <w:r>
        <w:t>The two options for differential are open or limited slip if this is required.</w:t>
      </w:r>
    </w:p>
    <w:p w14:paraId="4CFF7F07" w14:textId="77777777" w:rsidR="008A0759" w:rsidRDefault="008A0759" w:rsidP="006B40D2"/>
    <w:p w14:paraId="00B91899" w14:textId="77777777" w:rsidR="008A0759" w:rsidRDefault="008A0759" w:rsidP="006B40D2">
      <w:r>
        <w:t xml:space="preserve">The size and power of the motor will depend on the number required. There are two main types of DC motor, brushed and brushless. </w:t>
      </w:r>
    </w:p>
    <w:p w14:paraId="57F14C05" w14:textId="77777777" w:rsidR="00675C54" w:rsidRDefault="00675C54" w:rsidP="006B40D2"/>
    <w:p w14:paraId="5EFE3CA0" w14:textId="77777777" w:rsidR="00675C54" w:rsidRDefault="00675C54" w:rsidP="006B40D2">
      <w:pPr>
        <w:rPr>
          <w:sz w:val="28"/>
          <w:u w:val="single"/>
        </w:rPr>
      </w:pPr>
      <w:r w:rsidRPr="00675C54">
        <w:rPr>
          <w:sz w:val="28"/>
          <w:u w:val="single"/>
        </w:rPr>
        <w:t>Steering</w:t>
      </w:r>
    </w:p>
    <w:p w14:paraId="5A689F23" w14:textId="77777777" w:rsidR="00675C54" w:rsidRDefault="00675C54" w:rsidP="006B40D2"/>
    <w:p w14:paraId="4FA642AA" w14:textId="3858431C" w:rsidR="001752E8" w:rsidRDefault="001752E8" w:rsidP="006B40D2">
      <w:r>
        <w:t>The</w:t>
      </w:r>
      <w:r w:rsidR="008A0759">
        <w:t xml:space="preserve"> steering</w:t>
      </w:r>
      <w:r>
        <w:t xml:space="preserve"> mechanism</w:t>
      </w:r>
      <w:r w:rsidR="008A0759">
        <w:t xml:space="preserve"> </w:t>
      </w:r>
      <w:proofErr w:type="gramStart"/>
      <w:r w:rsidR="008A0759">
        <w:t>will be designed</w:t>
      </w:r>
      <w:proofErr w:type="gramEnd"/>
      <w:r w:rsidR="008A0759">
        <w:t xml:space="preserve"> using</w:t>
      </w:r>
      <w:r>
        <w:t xml:space="preserve"> an</w:t>
      </w:r>
      <w:r w:rsidR="008A0759">
        <w:t xml:space="preserve"> Ackermann steering geometry. A servo </w:t>
      </w:r>
      <w:proofErr w:type="gramStart"/>
      <w:r w:rsidR="008A0759">
        <w:t>will be used</w:t>
      </w:r>
      <w:proofErr w:type="gramEnd"/>
      <w:r w:rsidR="008A0759">
        <w:t xml:space="preserve"> to control the positioning of the steering arm(s).</w:t>
      </w:r>
    </w:p>
    <w:p w14:paraId="7F55F402" w14:textId="77777777" w:rsidR="008A0759" w:rsidRDefault="008A0759" w:rsidP="006B40D2"/>
    <w:p w14:paraId="1F7EE159" w14:textId="736A9285" w:rsidR="008A0759" w:rsidRDefault="008A0759" w:rsidP="006B40D2">
      <w:pPr>
        <w:rPr>
          <w:sz w:val="28"/>
          <w:u w:val="single"/>
        </w:rPr>
      </w:pPr>
    </w:p>
    <w:p w14:paraId="6197C71B" w14:textId="77777777" w:rsidR="007C5C39" w:rsidRDefault="007C5C39" w:rsidP="006B40D2">
      <w:pPr>
        <w:rPr>
          <w:sz w:val="28"/>
          <w:u w:val="single"/>
        </w:rPr>
      </w:pPr>
    </w:p>
    <w:p w14:paraId="16BE445B" w14:textId="77777777" w:rsidR="007C5C39" w:rsidRPr="008A0759" w:rsidRDefault="007C5C39" w:rsidP="006B40D2">
      <w:pPr>
        <w:rPr>
          <w:sz w:val="28"/>
        </w:rPr>
      </w:pPr>
    </w:p>
    <w:sectPr w:rsidR="007C5C39" w:rsidRPr="008A0759" w:rsidSect="00C122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61D6B"/>
    <w:multiLevelType w:val="hybridMultilevel"/>
    <w:tmpl w:val="703AD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6E0D52"/>
    <w:multiLevelType w:val="hybridMultilevel"/>
    <w:tmpl w:val="66BA8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3FD"/>
    <w:rsid w:val="00135196"/>
    <w:rsid w:val="001752E8"/>
    <w:rsid w:val="0018429E"/>
    <w:rsid w:val="002858A2"/>
    <w:rsid w:val="003853FD"/>
    <w:rsid w:val="003E6E6F"/>
    <w:rsid w:val="00510618"/>
    <w:rsid w:val="00540957"/>
    <w:rsid w:val="00675C54"/>
    <w:rsid w:val="00697238"/>
    <w:rsid w:val="006B40D2"/>
    <w:rsid w:val="007C5C39"/>
    <w:rsid w:val="008904C5"/>
    <w:rsid w:val="008A0759"/>
    <w:rsid w:val="00910E85"/>
    <w:rsid w:val="00C12289"/>
    <w:rsid w:val="00E45F4D"/>
    <w:rsid w:val="00EA3E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AB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DD482266.dotm</Template>
  <TotalTime>341</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Chen, Hongfei</cp:lastModifiedBy>
  <cp:revision>4</cp:revision>
  <cp:lastPrinted>2017-10-08T18:32:00Z</cp:lastPrinted>
  <dcterms:created xsi:type="dcterms:W3CDTF">2017-10-08T17:26:00Z</dcterms:created>
  <dcterms:modified xsi:type="dcterms:W3CDTF">2017-10-09T12:22:00Z</dcterms:modified>
</cp:coreProperties>
</file>